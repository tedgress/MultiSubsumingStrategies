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DC692" w14:textId="77777777" w:rsidR="00D24DC5" w:rsidRDefault="00EB77E5">
      <w:pPr>
        <w:pStyle w:val="confTitle"/>
      </w:pPr>
      <w:r>
        <w:t>Multi Subsuming Multi Outcome Games</w:t>
      </w:r>
    </w:p>
    <w:p w14:paraId="2087D5D6"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162343E4"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61F050CD" w14:textId="77777777"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5B58B38B" w14:textId="77777777" w:rsidR="009D77C9" w:rsidRDefault="00EB77E5" w:rsidP="008C7CAE">
      <w:pPr>
        <w:pStyle w:val="confabstract"/>
        <w:jc w:val="left"/>
      </w:pPr>
      <w:r>
        <w:t xml:space="preserve">This paper discusses the possibility of using </w:t>
      </w:r>
      <w:proofErr w:type="spellStart"/>
      <w:r>
        <w:t>Subsumption</w:t>
      </w:r>
      <w:proofErr w:type="spellEnd"/>
      <w:r>
        <w:t xml:space="preserve"> Architecture along with the Theory of Games to create a reliable strategy in Real Time Strategy Games</w:t>
      </w:r>
    </w:p>
    <w:p w14:paraId="74ECCAFD" w14:textId="77777777" w:rsidR="008C7CAE" w:rsidRDefault="008C7CAE" w:rsidP="009D77C9">
      <w:pPr>
        <w:pStyle w:val="confabstract"/>
        <w:jc w:val="left"/>
      </w:pPr>
    </w:p>
    <w:p w14:paraId="3B34308A"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5C36F5DF" w14:textId="77777777" w:rsidR="00A7550D" w:rsidRDefault="001427DF" w:rsidP="00B02183">
      <w:pPr>
        <w:pStyle w:val="Heading1"/>
      </w:pPr>
      <w:r>
        <w:lastRenderedPageBreak/>
        <w:t>introduction</w:t>
      </w:r>
    </w:p>
    <w:p w14:paraId="438360C0" w14:textId="77777777" w:rsidR="00DC3153" w:rsidRDefault="00EB77E5" w:rsidP="009D77C9">
      <w:pPr>
        <w:pStyle w:val="conftext"/>
        <w:ind w:firstLine="0"/>
        <w:rPr>
          <w:sz w:val="24"/>
          <w:szCs w:val="24"/>
        </w:rPr>
      </w:pPr>
      <w:r>
        <w:rPr>
          <w:sz w:val="24"/>
          <w:szCs w:val="24"/>
        </w:rPr>
        <w:t xml:space="preserve">The state space in </w:t>
      </w:r>
      <w:proofErr w:type="spellStart"/>
      <w:r>
        <w:rPr>
          <w:sz w:val="24"/>
          <w:szCs w:val="24"/>
        </w:rPr>
        <w:t>RTSes</w:t>
      </w:r>
      <w:proofErr w:type="spellEnd"/>
      <w:r>
        <w:rPr>
          <w:sz w:val="24"/>
          <w:szCs w:val="24"/>
        </w:rPr>
        <w:t xml:space="preserve"> is immense and trying to derive any sort of game tree in real time for the dynamic elements is processor intensive and difficult, if not impossible by today’s standard algorithm. In this paper I will provide a method that results in an approximation of a solution for the theory of real time strategy games using a combination of game theory and </w:t>
      </w:r>
      <w:proofErr w:type="spellStart"/>
      <w:r>
        <w:rPr>
          <w:sz w:val="24"/>
          <w:szCs w:val="24"/>
        </w:rPr>
        <w:t>subsumption</w:t>
      </w:r>
      <w:proofErr w:type="spellEnd"/>
      <w:r>
        <w:rPr>
          <w:sz w:val="24"/>
          <w:szCs w:val="24"/>
        </w:rPr>
        <w:t xml:space="preserve"> architecture. </w:t>
      </w:r>
      <w:proofErr w:type="spellStart"/>
      <w:r>
        <w:rPr>
          <w:sz w:val="24"/>
          <w:szCs w:val="24"/>
        </w:rPr>
        <w:t>Subsumption</w:t>
      </w:r>
      <w:proofErr w:type="spellEnd"/>
      <w:r>
        <w:rPr>
          <w:sz w:val="24"/>
          <w:szCs w:val="24"/>
        </w:rPr>
        <w:t xml:space="preserve"> architecture allows seemingly simple operations, set within an architecture that results as a sort of emergent behavior complex operations and results. </w:t>
      </w:r>
      <w:proofErr w:type="spellStart"/>
      <w:r>
        <w:rPr>
          <w:sz w:val="24"/>
          <w:szCs w:val="24"/>
        </w:rPr>
        <w:t>Subsumption</w:t>
      </w:r>
      <w:proofErr w:type="spellEnd"/>
      <w:r>
        <w:rPr>
          <w:sz w:val="24"/>
          <w:szCs w:val="24"/>
        </w:rPr>
        <w:t xml:space="preserve"> architecture however, is based on the idea of not necessarily computing with inward data structures, it is a reactive architecture for the most part, but this has allowed robots built with </w:t>
      </w:r>
      <w:proofErr w:type="spellStart"/>
      <w:r>
        <w:rPr>
          <w:sz w:val="24"/>
          <w:szCs w:val="24"/>
        </w:rPr>
        <w:t>subsumption</w:t>
      </w:r>
      <w:proofErr w:type="spellEnd"/>
      <w:r>
        <w:rPr>
          <w:sz w:val="24"/>
          <w:szCs w:val="24"/>
        </w:rPr>
        <w:t xml:space="preserve"> architecture to, per se, navigate a hall way, pick up a soda can and throw it away without an internal map or direct mechanism.</w:t>
      </w:r>
    </w:p>
    <w:p w14:paraId="22237F71" w14:textId="77777777" w:rsidR="006A14CD" w:rsidRDefault="006A14CD" w:rsidP="009D77C9">
      <w:pPr>
        <w:pStyle w:val="conftext"/>
        <w:ind w:firstLine="0"/>
        <w:rPr>
          <w:sz w:val="24"/>
          <w:szCs w:val="24"/>
        </w:rPr>
      </w:pPr>
    </w:p>
    <w:p w14:paraId="46DCD5C9" w14:textId="77777777" w:rsidR="006A14CD" w:rsidRDefault="006A14CD" w:rsidP="006A14CD">
      <w:pPr>
        <w:pStyle w:val="Heading1"/>
      </w:pPr>
      <w:r>
        <w:t>SUBSUMPTION ARCHITECTURE</w:t>
      </w:r>
    </w:p>
    <w:p w14:paraId="210261A7" w14:textId="497308AE" w:rsidR="006A14CD" w:rsidRDefault="006B392F" w:rsidP="009D77C9">
      <w:pPr>
        <w:pStyle w:val="conftext"/>
        <w:ind w:firstLine="0"/>
        <w:rPr>
          <w:sz w:val="24"/>
          <w:szCs w:val="24"/>
        </w:rPr>
      </w:pPr>
      <w:r>
        <w:rPr>
          <w:sz w:val="24"/>
          <w:szCs w:val="24"/>
        </w:rPr>
        <w:t xml:space="preserve">Rodney Brooks developed the </w:t>
      </w:r>
      <w:proofErr w:type="spellStart"/>
      <w:r>
        <w:rPr>
          <w:sz w:val="24"/>
          <w:szCs w:val="24"/>
        </w:rPr>
        <w:t>subsumption</w:t>
      </w:r>
      <w:proofErr w:type="spellEnd"/>
      <w:r>
        <w:rPr>
          <w:sz w:val="24"/>
          <w:szCs w:val="24"/>
        </w:rPr>
        <w:t xml:space="preserve"> architecture</w:t>
      </w:r>
      <w:r w:rsidR="006A14CD">
        <w:rPr>
          <w:sz w:val="24"/>
          <w:szCs w:val="24"/>
        </w:rPr>
        <w:t xml:space="preserve"> in the 1990s. It is a reactive architecture and bases its decisions on input rather than “mental models.” The AI is structured in layers of finite state machines and one layer can subsume or take over, other layers when necessary. For example, say we have a robot that does the following: wanders around; sees somebody and runs from them; hides when the lights go out. Hide when the lights go out may subsume run away from </w:t>
      </w:r>
      <w:r w:rsidR="00204895">
        <w:rPr>
          <w:sz w:val="24"/>
          <w:szCs w:val="24"/>
        </w:rPr>
        <w:t xml:space="preserve">an </w:t>
      </w:r>
      <w:proofErr w:type="gramStart"/>
      <w:r w:rsidR="006A14CD">
        <w:rPr>
          <w:sz w:val="24"/>
          <w:szCs w:val="24"/>
        </w:rPr>
        <w:t>intruder which</w:t>
      </w:r>
      <w:proofErr w:type="gramEnd"/>
      <w:r w:rsidR="006A14CD">
        <w:rPr>
          <w:sz w:val="24"/>
          <w:szCs w:val="24"/>
        </w:rPr>
        <w:t xml:space="preserve"> may subsume wander about.</w:t>
      </w:r>
    </w:p>
    <w:p w14:paraId="73691124" w14:textId="77777777" w:rsidR="00CA6E41" w:rsidRDefault="00CA6E41" w:rsidP="00CA6E41">
      <w:pPr>
        <w:pStyle w:val="Heading1"/>
      </w:pPr>
      <w:r>
        <w:t>SUBSUMPTION GAMES</w:t>
      </w:r>
    </w:p>
    <w:p w14:paraId="20C38B3D" w14:textId="77777777" w:rsidR="00CA6E41" w:rsidRDefault="00CA6E41" w:rsidP="009D77C9">
      <w:pPr>
        <w:pStyle w:val="conftext"/>
        <w:ind w:firstLine="0"/>
        <w:rPr>
          <w:sz w:val="24"/>
          <w:szCs w:val="24"/>
        </w:rPr>
      </w:pPr>
      <w:r>
        <w:rPr>
          <w:sz w:val="24"/>
          <w:szCs w:val="24"/>
        </w:rPr>
        <w:lastRenderedPageBreak/>
        <w:t xml:space="preserve">A </w:t>
      </w:r>
      <w:proofErr w:type="spellStart"/>
      <w:r>
        <w:rPr>
          <w:sz w:val="24"/>
          <w:szCs w:val="24"/>
        </w:rPr>
        <w:t>subsumption</w:t>
      </w:r>
      <w:proofErr w:type="spellEnd"/>
      <w:r>
        <w:rPr>
          <w:sz w:val="24"/>
          <w:szCs w:val="24"/>
        </w:rPr>
        <w:t xml:space="preserve"> game is the following:</w:t>
      </w:r>
    </w:p>
    <w:p w14:paraId="08C17210" w14:textId="77777777" w:rsidR="00CA6E41" w:rsidRDefault="00CA6E41" w:rsidP="009D77C9">
      <w:pPr>
        <w:pStyle w:val="conftext"/>
        <w:ind w:firstLine="0"/>
        <w:rPr>
          <w:sz w:val="24"/>
          <w:szCs w:val="24"/>
        </w:rPr>
      </w:pPr>
    </w:p>
    <w:p w14:paraId="00418D8F" w14:textId="77777777" w:rsidR="00CA6E41" w:rsidRDefault="00CA6E41" w:rsidP="00CA6E41">
      <w:pPr>
        <w:pStyle w:val="conftext"/>
        <w:numPr>
          <w:ilvl w:val="0"/>
          <w:numId w:val="30"/>
        </w:numPr>
        <w:rPr>
          <w:sz w:val="24"/>
          <w:szCs w:val="24"/>
        </w:rPr>
      </w:pPr>
      <w:r>
        <w:rPr>
          <w:sz w:val="24"/>
          <w:szCs w:val="24"/>
        </w:rPr>
        <w:t xml:space="preserve">Each move only requires minimal knowledge of its environment, key being, its past </w:t>
      </w:r>
      <w:proofErr w:type="gramStart"/>
      <w:r>
        <w:rPr>
          <w:sz w:val="24"/>
          <w:szCs w:val="24"/>
        </w:rPr>
        <w:t>states .</w:t>
      </w:r>
      <w:proofErr w:type="gramEnd"/>
    </w:p>
    <w:p w14:paraId="6DE04DD6" w14:textId="77777777" w:rsidR="00CA6E41" w:rsidRDefault="00CA6E41" w:rsidP="00CA6E41">
      <w:pPr>
        <w:pStyle w:val="conftext"/>
        <w:numPr>
          <w:ilvl w:val="0"/>
          <w:numId w:val="30"/>
        </w:numPr>
        <w:rPr>
          <w:sz w:val="24"/>
          <w:szCs w:val="24"/>
        </w:rPr>
      </w:pPr>
      <w:r>
        <w:rPr>
          <w:sz w:val="24"/>
          <w:szCs w:val="24"/>
        </w:rPr>
        <w:t>Is reactant and performs action only upon input.</w:t>
      </w:r>
    </w:p>
    <w:p w14:paraId="5116EEFF" w14:textId="77777777" w:rsidR="00CA6E41" w:rsidRDefault="00CA6E41" w:rsidP="00CA6E41">
      <w:pPr>
        <w:pStyle w:val="conftext"/>
        <w:numPr>
          <w:ilvl w:val="0"/>
          <w:numId w:val="30"/>
        </w:numPr>
        <w:rPr>
          <w:sz w:val="24"/>
          <w:szCs w:val="24"/>
        </w:rPr>
      </w:pPr>
      <w:r>
        <w:rPr>
          <w:sz w:val="24"/>
          <w:szCs w:val="24"/>
        </w:rPr>
        <w:t>Reacts predictably to input.</w:t>
      </w:r>
    </w:p>
    <w:p w14:paraId="77DB9635" w14:textId="1311671B" w:rsidR="00CA6E41" w:rsidRDefault="00CA6E41" w:rsidP="00CA6E41">
      <w:pPr>
        <w:pStyle w:val="conftext"/>
        <w:numPr>
          <w:ilvl w:val="0"/>
          <w:numId w:val="30"/>
        </w:numPr>
        <w:rPr>
          <w:sz w:val="24"/>
          <w:szCs w:val="24"/>
        </w:rPr>
      </w:pPr>
      <w:r>
        <w:rPr>
          <w:sz w:val="24"/>
          <w:szCs w:val="24"/>
        </w:rPr>
        <w:t xml:space="preserve">Has multiple states and subsumes states </w:t>
      </w:r>
      <w:r w:rsidR="00204895">
        <w:rPr>
          <w:sz w:val="24"/>
          <w:szCs w:val="24"/>
        </w:rPr>
        <w:t>according to</w:t>
      </w:r>
      <w:r w:rsidR="00934AB9">
        <w:rPr>
          <w:sz w:val="24"/>
          <w:szCs w:val="24"/>
        </w:rPr>
        <w:t xml:space="preserve"> entries in the game.</w:t>
      </w:r>
    </w:p>
    <w:p w14:paraId="3E1E6CD6" w14:textId="77777777" w:rsidR="00DC3153" w:rsidRDefault="00EB77E5" w:rsidP="00DC3153">
      <w:pPr>
        <w:pStyle w:val="Heading1"/>
      </w:pPr>
      <w:r>
        <w:t>LOOKAHEAD GAMES AND SUMS</w:t>
      </w:r>
    </w:p>
    <w:p w14:paraId="304211B4" w14:textId="77777777" w:rsidR="00EB77E5" w:rsidRDefault="00EB77E5" w:rsidP="00EB77E5">
      <w:r>
        <w:t>In this paper we will discuss something I have dubbed “look-ahead games.” In these games, the previous game influences the present game, and the present game influences the future games. They do this by adding to each game the scores of the prior games. Often times a different outcome than what would expect occurs. These sum games are the summation of the scores of the look-ahead games and are very important in this paper.</w:t>
      </w:r>
    </w:p>
    <w:p w14:paraId="71ADF690" w14:textId="77777777" w:rsidR="00EB77E5" w:rsidRDefault="00EB77E5" w:rsidP="00EB77E5"/>
    <w:p w14:paraId="39D8D9CA" w14:textId="77777777" w:rsidR="00EB77E5" w:rsidRDefault="00EB77E5" w:rsidP="00EB77E5"/>
    <w:p w14:paraId="4F27EE60" w14:textId="77777777" w:rsidR="00EB77E5" w:rsidRDefault="00EB77E5" w:rsidP="00EB77E5"/>
    <w:p w14:paraId="49F0CA77" w14:textId="77777777" w:rsidR="00EB77E5" w:rsidRDefault="00EB77E5" w:rsidP="00EB77E5"/>
    <w:p w14:paraId="35941F28" w14:textId="77777777" w:rsidR="00EB77E5" w:rsidRDefault="00EB77E5" w:rsidP="00EB77E5">
      <w:pPr>
        <w:pStyle w:val="Heading1"/>
      </w:pPr>
      <w:r>
        <w:t>OPTIMAL STRATEGIES</w:t>
      </w:r>
    </w:p>
    <w:p w14:paraId="0E7C18E7" w14:textId="77777777" w:rsidR="00EB77E5" w:rsidRDefault="00EB77E5" w:rsidP="00EB77E5">
      <w:r>
        <w:t xml:space="preserve">Unlike checkers or go, or even chess, real time strategy games have a huge state space and unlike checkers or go, it likely there is no common optimal strategy. There could be however multiple optimal strategies. I conjecture that these multiple optimal strategies are all related to one another, according to their matrix scores. They may be multiples of another, inverses, etc. It is only logical that one way of winning can be related to another way of winning. Take baseball as </w:t>
      </w:r>
      <w:r>
        <w:lastRenderedPageBreak/>
        <w:t xml:space="preserve">example. Individually the batters can hit home runs, grand slams, or just doubles or triples. The defending player can catch a fly ball for an out, etc. Like </w:t>
      </w:r>
      <w:proofErr w:type="spellStart"/>
      <w:r>
        <w:t>RTSes</w:t>
      </w:r>
      <w:proofErr w:type="spellEnd"/>
      <w:r>
        <w:t xml:space="preserve">, baseball is complex, dynamic game. But in the end, it is simply the team with the most points that wins. There are dozens of optimal strategies but again, in the end its points that matter. That is what I am trying to stress here. There may be multiple optimal strategies in </w:t>
      </w:r>
      <w:proofErr w:type="spellStart"/>
      <w:r>
        <w:t>RTSes</w:t>
      </w:r>
      <w:proofErr w:type="spellEnd"/>
      <w:r>
        <w:t>, but in the end the only thing that matters is the scoreboard or the matrix that represents a winning game.</w:t>
      </w:r>
    </w:p>
    <w:p w14:paraId="49D40173" w14:textId="77777777" w:rsidR="00EB77E5" w:rsidRDefault="00EB77E5" w:rsidP="00EB77E5"/>
    <w:p w14:paraId="65488712" w14:textId="77777777" w:rsidR="00EB77E5" w:rsidRDefault="00EB77E5" w:rsidP="00EB77E5">
      <w:pPr>
        <w:pStyle w:val="Heading1"/>
      </w:pPr>
      <w:r>
        <w:t>NOME</w:t>
      </w:r>
      <w:r w:rsidR="00CC70A5">
        <w:t>N</w:t>
      </w:r>
      <w:r>
        <w:t>CLATURE</w:t>
      </w:r>
    </w:p>
    <w:p w14:paraId="2A72A5C4" w14:textId="77777777" w:rsidR="00EB77E5" w:rsidRDefault="00EB77E5" w:rsidP="00EB77E5">
      <w:r>
        <w:t xml:space="preserve">In this article I use </w:t>
      </w:r>
      <w:r w:rsidR="00CC70A5">
        <w:t xml:space="preserve">the standard matrix for individual games except for one major change. Instead of using scores, we rate </w:t>
      </w:r>
      <w:proofErr w:type="gramStart"/>
      <w:r w:rsidR="00CC70A5">
        <w:t>each behaviour</w:t>
      </w:r>
      <w:proofErr w:type="gramEnd"/>
      <w:r w:rsidR="00CC70A5">
        <w:t xml:space="preserve"> for the game using an S function. The S function takes the optimal solution for that game. Here plays the </w:t>
      </w:r>
      <w:proofErr w:type="spellStart"/>
      <w:r w:rsidR="00CC70A5">
        <w:t>subsumption</w:t>
      </w:r>
      <w:proofErr w:type="spellEnd"/>
      <w:r w:rsidR="00CC70A5">
        <w:t xml:space="preserve"> part. The game is iterated. Next, that same cell can be subsumed depending on conditions. When we get to the examples things will become clearer.</w:t>
      </w:r>
    </w:p>
    <w:p w14:paraId="0B4E1D15" w14:textId="77777777" w:rsidR="00CC70A5" w:rsidRDefault="00CC70A5" w:rsidP="00EB77E5"/>
    <w:p w14:paraId="4EBE700A" w14:textId="77777777" w:rsidR="00CC70A5" w:rsidRDefault="00CC70A5" w:rsidP="00CC70A5">
      <w:pPr>
        <w:pStyle w:val="Heading1"/>
      </w:pPr>
      <w:r>
        <w:t>SOME EXAMPLE GAMES</w:t>
      </w:r>
    </w:p>
    <w:p w14:paraId="7ADD1F6C" w14:textId="77777777" w:rsidR="00CC70A5" w:rsidRDefault="00CC70A5" w:rsidP="00EB77E5"/>
    <w:p w14:paraId="100B72BD" w14:textId="77777777" w:rsidR="00CC70A5" w:rsidRDefault="00CC70A5" w:rsidP="00EB77E5">
      <w:r>
        <w:t>In this first game, there are two identical players. They can choose HEAL for a, ATTACK for b, or DEFEND for c</w:t>
      </w:r>
      <w:r w:rsidR="00A16F5A">
        <w:t xml:space="preserve">, PATROL for </w:t>
      </w:r>
      <w:proofErr w:type="spellStart"/>
      <w:proofErr w:type="gramStart"/>
      <w:r w:rsidR="00A16F5A">
        <w:t>d</w:t>
      </w:r>
      <w:r>
        <w:t>.</w:t>
      </w:r>
      <w:r w:rsidR="00A16F5A">
        <w:t>PATROL</w:t>
      </w:r>
      <w:proofErr w:type="spellEnd"/>
      <w:proofErr w:type="gramEnd"/>
      <w:r w:rsidR="00A16F5A">
        <w:t xml:space="preserve"> is the base, but</w:t>
      </w:r>
      <w:r>
        <w:t xml:space="preserve"> DEFEND </w:t>
      </w:r>
      <w:r w:rsidR="00A16F5A">
        <w:t>can subsume it</w:t>
      </w:r>
      <w:r>
        <w:t xml:space="preserve">, </w:t>
      </w:r>
      <w:r w:rsidR="00A16F5A">
        <w:t xml:space="preserve">and is </w:t>
      </w:r>
      <w:r>
        <w:t>be subsumed by ATTACK, which can be subsumed by HEAL.</w:t>
      </w:r>
    </w:p>
    <w:p w14:paraId="223D83EB" w14:textId="77777777" w:rsidR="00CC70A5" w:rsidRDefault="00CC70A5" w:rsidP="00EB77E5"/>
    <w:p w14:paraId="2CFA9E3F" w14:textId="77777777" w:rsidR="00CC70A5" w:rsidRDefault="00CC70A5" w:rsidP="00EB77E5">
      <w:r>
        <w:t>Initial Matrix:</w:t>
      </w:r>
    </w:p>
    <w:p w14:paraId="2595A27E" w14:textId="77777777" w:rsidR="00CC70A5" w:rsidRDefault="00CC70A5" w:rsidP="00EB77E5"/>
    <w:tbl>
      <w:tblPr>
        <w:tblStyle w:val="TableGrid"/>
        <w:tblW w:w="0" w:type="auto"/>
        <w:tblLook w:val="04A0" w:firstRow="1" w:lastRow="0" w:firstColumn="1" w:lastColumn="0" w:noHBand="0" w:noVBand="1"/>
      </w:tblPr>
      <w:tblGrid>
        <w:gridCol w:w="1557"/>
        <w:gridCol w:w="1557"/>
        <w:gridCol w:w="1558"/>
      </w:tblGrid>
      <w:tr w:rsidR="00CC70A5" w14:paraId="02877451" w14:textId="77777777" w:rsidTr="00CC70A5">
        <w:tc>
          <w:tcPr>
            <w:tcW w:w="1557" w:type="dxa"/>
          </w:tcPr>
          <w:p w14:paraId="788779D0" w14:textId="77777777" w:rsidR="00CC70A5" w:rsidRDefault="00CC70A5" w:rsidP="00EB77E5"/>
        </w:tc>
        <w:tc>
          <w:tcPr>
            <w:tcW w:w="1557" w:type="dxa"/>
          </w:tcPr>
          <w:p w14:paraId="005909B1" w14:textId="77777777" w:rsidR="00CC70A5" w:rsidRDefault="00CC70A5" w:rsidP="00EB77E5">
            <w:r>
              <w:t>Strategy A</w:t>
            </w:r>
          </w:p>
        </w:tc>
        <w:tc>
          <w:tcPr>
            <w:tcW w:w="1558" w:type="dxa"/>
          </w:tcPr>
          <w:p w14:paraId="72D578C8" w14:textId="77777777" w:rsidR="00CC70A5" w:rsidRDefault="00CC70A5" w:rsidP="00EB77E5">
            <w:r>
              <w:t>Strategy B</w:t>
            </w:r>
          </w:p>
        </w:tc>
      </w:tr>
      <w:tr w:rsidR="00CC70A5" w14:paraId="05182DF4" w14:textId="77777777" w:rsidTr="00CC70A5">
        <w:tc>
          <w:tcPr>
            <w:tcW w:w="1557" w:type="dxa"/>
          </w:tcPr>
          <w:p w14:paraId="2185F941" w14:textId="77777777" w:rsidR="00CC70A5" w:rsidRDefault="00CC70A5" w:rsidP="00EB77E5">
            <w:r>
              <w:t>Player One</w:t>
            </w:r>
          </w:p>
        </w:tc>
        <w:tc>
          <w:tcPr>
            <w:tcW w:w="1557" w:type="dxa"/>
          </w:tcPr>
          <w:p w14:paraId="2BB80470" w14:textId="77777777" w:rsidR="00CC70A5" w:rsidRDefault="00CC70A5" w:rsidP="00EB77E5">
            <w:proofErr w:type="gramStart"/>
            <w:r>
              <w:t>S(</w:t>
            </w:r>
            <w:proofErr w:type="gramEnd"/>
            <w:r>
              <w:t>0)</w:t>
            </w:r>
          </w:p>
        </w:tc>
        <w:tc>
          <w:tcPr>
            <w:tcW w:w="1558" w:type="dxa"/>
          </w:tcPr>
          <w:p w14:paraId="4D8F14A7" w14:textId="77777777" w:rsidR="00CC70A5" w:rsidRDefault="00CC70A5" w:rsidP="00EB77E5">
            <w:proofErr w:type="gramStart"/>
            <w:r>
              <w:t>S(</w:t>
            </w:r>
            <w:proofErr w:type="gramEnd"/>
            <w:r>
              <w:t>a)</w:t>
            </w:r>
          </w:p>
        </w:tc>
      </w:tr>
      <w:tr w:rsidR="00CC70A5" w14:paraId="44246B53" w14:textId="77777777" w:rsidTr="00CC70A5">
        <w:tc>
          <w:tcPr>
            <w:tcW w:w="1557" w:type="dxa"/>
          </w:tcPr>
          <w:p w14:paraId="0BA7909B" w14:textId="77777777" w:rsidR="00CC70A5" w:rsidRDefault="00CC70A5" w:rsidP="00EB77E5">
            <w:r>
              <w:t>Player Two</w:t>
            </w:r>
          </w:p>
        </w:tc>
        <w:tc>
          <w:tcPr>
            <w:tcW w:w="1557" w:type="dxa"/>
          </w:tcPr>
          <w:p w14:paraId="36634F2B" w14:textId="77777777" w:rsidR="00CC70A5" w:rsidRDefault="00CC70A5" w:rsidP="00EB77E5">
            <w:proofErr w:type="gramStart"/>
            <w:r>
              <w:t>S(</w:t>
            </w:r>
            <w:proofErr w:type="gramEnd"/>
            <w:r>
              <w:t>b)</w:t>
            </w:r>
          </w:p>
        </w:tc>
        <w:tc>
          <w:tcPr>
            <w:tcW w:w="1558" w:type="dxa"/>
          </w:tcPr>
          <w:p w14:paraId="1AE0FBB1" w14:textId="77777777" w:rsidR="00CC70A5" w:rsidRDefault="00CC70A5" w:rsidP="00EB77E5">
            <w:proofErr w:type="gramStart"/>
            <w:r>
              <w:t>S(</w:t>
            </w:r>
            <w:proofErr w:type="gramEnd"/>
            <w:r>
              <w:t>0)</w:t>
            </w:r>
          </w:p>
        </w:tc>
      </w:tr>
    </w:tbl>
    <w:p w14:paraId="44362791" w14:textId="77777777" w:rsidR="00CC70A5" w:rsidRDefault="00CC70A5" w:rsidP="00EB77E5"/>
    <w:p w14:paraId="6C98CC66" w14:textId="77777777" w:rsidR="00EB77E5" w:rsidRDefault="00EB77E5" w:rsidP="00EB77E5"/>
    <w:p w14:paraId="3CE66662" w14:textId="77777777" w:rsidR="00EB77E5" w:rsidRDefault="00CC70A5" w:rsidP="00EB77E5">
      <w:r>
        <w:t>Round Two:</w:t>
      </w:r>
    </w:p>
    <w:p w14:paraId="6DF284DB" w14:textId="77777777" w:rsidR="00CC70A5" w:rsidRDefault="00CC70A5" w:rsidP="00EB77E5">
      <w:r>
        <w:t>Healing subsumes attack</w:t>
      </w:r>
    </w:p>
    <w:p w14:paraId="0BDFBBCD" w14:textId="77777777" w:rsidR="00CC70A5" w:rsidRDefault="00CC70A5" w:rsidP="00EB77E5"/>
    <w:p w14:paraId="21344CDD" w14:textId="77777777" w:rsidR="00CC70A5" w:rsidRDefault="00CC70A5" w:rsidP="00EB77E5"/>
    <w:tbl>
      <w:tblPr>
        <w:tblStyle w:val="TableGrid"/>
        <w:tblW w:w="0" w:type="auto"/>
        <w:tblLook w:val="04A0" w:firstRow="1" w:lastRow="0" w:firstColumn="1" w:lastColumn="0" w:noHBand="0" w:noVBand="1"/>
      </w:tblPr>
      <w:tblGrid>
        <w:gridCol w:w="1557"/>
        <w:gridCol w:w="1557"/>
        <w:gridCol w:w="1558"/>
      </w:tblGrid>
      <w:tr w:rsidR="00CC70A5" w14:paraId="0E6F0A96" w14:textId="77777777" w:rsidTr="00CC70A5">
        <w:tc>
          <w:tcPr>
            <w:tcW w:w="1557" w:type="dxa"/>
          </w:tcPr>
          <w:p w14:paraId="6E758643" w14:textId="77777777" w:rsidR="00CC70A5" w:rsidRDefault="00CC70A5" w:rsidP="00EB77E5"/>
        </w:tc>
        <w:tc>
          <w:tcPr>
            <w:tcW w:w="1557" w:type="dxa"/>
          </w:tcPr>
          <w:p w14:paraId="2DAC9939" w14:textId="77777777" w:rsidR="00CC70A5" w:rsidRDefault="00CC70A5" w:rsidP="00EB77E5">
            <w:r>
              <w:t>Strategy A</w:t>
            </w:r>
          </w:p>
        </w:tc>
        <w:tc>
          <w:tcPr>
            <w:tcW w:w="1558" w:type="dxa"/>
          </w:tcPr>
          <w:p w14:paraId="517EF44D" w14:textId="77777777" w:rsidR="00CC70A5" w:rsidRDefault="00CC70A5" w:rsidP="00EB77E5">
            <w:r>
              <w:t>Strategy B</w:t>
            </w:r>
          </w:p>
        </w:tc>
      </w:tr>
      <w:tr w:rsidR="00CC70A5" w14:paraId="6C5D803C" w14:textId="77777777" w:rsidTr="00CC70A5">
        <w:tc>
          <w:tcPr>
            <w:tcW w:w="1557" w:type="dxa"/>
          </w:tcPr>
          <w:p w14:paraId="54F5E373" w14:textId="77777777" w:rsidR="00CC70A5" w:rsidRDefault="00CC70A5" w:rsidP="00EB77E5">
            <w:r>
              <w:t>Player One</w:t>
            </w:r>
          </w:p>
        </w:tc>
        <w:tc>
          <w:tcPr>
            <w:tcW w:w="1557" w:type="dxa"/>
          </w:tcPr>
          <w:p w14:paraId="78238D23" w14:textId="77777777" w:rsidR="00CC70A5" w:rsidRDefault="00CC70A5" w:rsidP="00EB77E5">
            <w:proofErr w:type="gramStart"/>
            <w:r>
              <w:t>S(</w:t>
            </w:r>
            <w:proofErr w:type="gramEnd"/>
            <w:r>
              <w:t>0,0)</w:t>
            </w:r>
          </w:p>
        </w:tc>
        <w:tc>
          <w:tcPr>
            <w:tcW w:w="1558" w:type="dxa"/>
          </w:tcPr>
          <w:p w14:paraId="06EA7A2B" w14:textId="77777777" w:rsidR="00CC70A5" w:rsidRDefault="00CC70A5" w:rsidP="00EB77E5">
            <w:proofErr w:type="gramStart"/>
            <w:r>
              <w:t>S(</w:t>
            </w:r>
            <w:proofErr w:type="spellStart"/>
            <w:proofErr w:type="gramEnd"/>
            <w:r>
              <w:t>a,a</w:t>
            </w:r>
            <w:proofErr w:type="spellEnd"/>
            <w:r>
              <w:t>)</w:t>
            </w:r>
          </w:p>
        </w:tc>
      </w:tr>
      <w:tr w:rsidR="00CC70A5" w14:paraId="23D43C21" w14:textId="77777777" w:rsidTr="00CC70A5">
        <w:tc>
          <w:tcPr>
            <w:tcW w:w="1557" w:type="dxa"/>
          </w:tcPr>
          <w:p w14:paraId="5A0D7BFA" w14:textId="77777777" w:rsidR="00CC70A5" w:rsidRDefault="00CC70A5" w:rsidP="00EB77E5">
            <w:r>
              <w:t>Player Two</w:t>
            </w:r>
          </w:p>
        </w:tc>
        <w:tc>
          <w:tcPr>
            <w:tcW w:w="1557" w:type="dxa"/>
          </w:tcPr>
          <w:p w14:paraId="5259FB2A" w14:textId="77777777" w:rsidR="00CC70A5" w:rsidRDefault="00CC70A5" w:rsidP="00EB77E5">
            <w:proofErr w:type="gramStart"/>
            <w:r>
              <w:t>S(</w:t>
            </w:r>
            <w:proofErr w:type="gramEnd"/>
            <w:r>
              <w:t>0,a)</w:t>
            </w:r>
          </w:p>
        </w:tc>
        <w:tc>
          <w:tcPr>
            <w:tcW w:w="1558" w:type="dxa"/>
          </w:tcPr>
          <w:p w14:paraId="61054FD3" w14:textId="77777777" w:rsidR="00CC70A5" w:rsidRDefault="00CC70A5" w:rsidP="00EB77E5">
            <w:proofErr w:type="gramStart"/>
            <w:r>
              <w:t>S(</w:t>
            </w:r>
            <w:proofErr w:type="gramEnd"/>
            <w:r>
              <w:t>0,0)</w:t>
            </w:r>
          </w:p>
        </w:tc>
      </w:tr>
    </w:tbl>
    <w:p w14:paraId="201375BD" w14:textId="77777777" w:rsidR="00CC70A5" w:rsidRDefault="00CC70A5" w:rsidP="00EB77E5"/>
    <w:p w14:paraId="25988C88" w14:textId="77777777" w:rsidR="00CC70A5" w:rsidRDefault="00CC70A5" w:rsidP="00EB77E5">
      <w:r>
        <w:t>Round Three:</w:t>
      </w:r>
    </w:p>
    <w:p w14:paraId="68541213" w14:textId="77777777" w:rsidR="00CC70A5" w:rsidRDefault="00CC70A5" w:rsidP="00EB77E5">
      <w:r>
        <w:t>Attack is over</w:t>
      </w:r>
    </w:p>
    <w:p w14:paraId="7C46467B" w14:textId="77777777" w:rsidR="00CC70A5" w:rsidRDefault="00CC70A5" w:rsidP="00EB77E5"/>
    <w:p w14:paraId="2F0AC5E2" w14:textId="77777777" w:rsidR="00A16F5A" w:rsidRDefault="00A16F5A" w:rsidP="00EB77E5">
      <w:r>
        <w:t>Attacking no longer subsumes.  Revert to patrol.</w:t>
      </w:r>
    </w:p>
    <w:p w14:paraId="4B5649D7" w14:textId="77777777" w:rsidR="00A16F5A" w:rsidRDefault="00A16F5A" w:rsidP="00EB77E5"/>
    <w:tbl>
      <w:tblPr>
        <w:tblStyle w:val="TableGrid"/>
        <w:tblW w:w="0" w:type="auto"/>
        <w:tblLook w:val="04A0" w:firstRow="1" w:lastRow="0" w:firstColumn="1" w:lastColumn="0" w:noHBand="0" w:noVBand="1"/>
      </w:tblPr>
      <w:tblGrid>
        <w:gridCol w:w="1557"/>
        <w:gridCol w:w="1557"/>
        <w:gridCol w:w="1558"/>
      </w:tblGrid>
      <w:tr w:rsidR="00A16F5A" w14:paraId="5748EAE1" w14:textId="77777777" w:rsidTr="00A16F5A">
        <w:tc>
          <w:tcPr>
            <w:tcW w:w="1557" w:type="dxa"/>
          </w:tcPr>
          <w:p w14:paraId="485B95AC" w14:textId="77777777" w:rsidR="00A16F5A" w:rsidRDefault="00A16F5A" w:rsidP="00EB77E5"/>
        </w:tc>
        <w:tc>
          <w:tcPr>
            <w:tcW w:w="1557" w:type="dxa"/>
          </w:tcPr>
          <w:p w14:paraId="7C89B5C8" w14:textId="77777777" w:rsidR="00A16F5A" w:rsidRDefault="00A16F5A" w:rsidP="00EB77E5">
            <w:r>
              <w:t>Strategy A</w:t>
            </w:r>
          </w:p>
        </w:tc>
        <w:tc>
          <w:tcPr>
            <w:tcW w:w="1558" w:type="dxa"/>
          </w:tcPr>
          <w:p w14:paraId="4A0FB2BD" w14:textId="77777777" w:rsidR="00A16F5A" w:rsidRDefault="00A16F5A" w:rsidP="00EB77E5">
            <w:r>
              <w:t>Strategy B</w:t>
            </w:r>
          </w:p>
        </w:tc>
      </w:tr>
      <w:tr w:rsidR="00A16F5A" w14:paraId="4BFDC190" w14:textId="77777777" w:rsidTr="00A16F5A">
        <w:tc>
          <w:tcPr>
            <w:tcW w:w="1557" w:type="dxa"/>
          </w:tcPr>
          <w:p w14:paraId="23679AFF" w14:textId="77777777" w:rsidR="00A16F5A" w:rsidRDefault="00A16F5A" w:rsidP="00EB77E5">
            <w:r>
              <w:t>Player One</w:t>
            </w:r>
          </w:p>
        </w:tc>
        <w:tc>
          <w:tcPr>
            <w:tcW w:w="1557" w:type="dxa"/>
          </w:tcPr>
          <w:p w14:paraId="58B1F9A2" w14:textId="77777777" w:rsidR="00A16F5A" w:rsidRDefault="00A16F5A" w:rsidP="00EB77E5">
            <w:proofErr w:type="gramStart"/>
            <w:r>
              <w:t>S(</w:t>
            </w:r>
            <w:proofErr w:type="gramEnd"/>
            <w:r>
              <w:t>0,0,d)</w:t>
            </w:r>
          </w:p>
        </w:tc>
        <w:tc>
          <w:tcPr>
            <w:tcW w:w="1558" w:type="dxa"/>
          </w:tcPr>
          <w:p w14:paraId="3EC2A341" w14:textId="77777777" w:rsidR="00A16F5A" w:rsidRDefault="00A16F5A" w:rsidP="00EB77E5">
            <w:proofErr w:type="gramStart"/>
            <w:r>
              <w:t>S(</w:t>
            </w:r>
            <w:proofErr w:type="spellStart"/>
            <w:proofErr w:type="gramEnd"/>
            <w:r>
              <w:t>a,a,d</w:t>
            </w:r>
            <w:proofErr w:type="spellEnd"/>
            <w:r>
              <w:t>)</w:t>
            </w:r>
          </w:p>
        </w:tc>
      </w:tr>
      <w:tr w:rsidR="00A16F5A" w14:paraId="3D09D3EF" w14:textId="77777777" w:rsidTr="00A16F5A">
        <w:tc>
          <w:tcPr>
            <w:tcW w:w="1557" w:type="dxa"/>
          </w:tcPr>
          <w:p w14:paraId="60F7A00E" w14:textId="77777777" w:rsidR="00A16F5A" w:rsidRDefault="00A16F5A" w:rsidP="00EB77E5">
            <w:r>
              <w:t>Player Two</w:t>
            </w:r>
          </w:p>
        </w:tc>
        <w:tc>
          <w:tcPr>
            <w:tcW w:w="1557" w:type="dxa"/>
          </w:tcPr>
          <w:p w14:paraId="16C424C3" w14:textId="77777777" w:rsidR="00A16F5A" w:rsidRDefault="00A16F5A" w:rsidP="00EB77E5">
            <w:proofErr w:type="gramStart"/>
            <w:r>
              <w:t>S(</w:t>
            </w:r>
            <w:proofErr w:type="gramEnd"/>
            <w:r>
              <w:t>0,a,d)</w:t>
            </w:r>
          </w:p>
        </w:tc>
        <w:tc>
          <w:tcPr>
            <w:tcW w:w="1558" w:type="dxa"/>
          </w:tcPr>
          <w:p w14:paraId="7DC300FD" w14:textId="77777777" w:rsidR="00A16F5A" w:rsidRDefault="00A16F5A" w:rsidP="00EB77E5">
            <w:proofErr w:type="gramStart"/>
            <w:r>
              <w:t>S(</w:t>
            </w:r>
            <w:proofErr w:type="gramEnd"/>
            <w:r>
              <w:t>0,0,d)</w:t>
            </w:r>
          </w:p>
        </w:tc>
      </w:tr>
    </w:tbl>
    <w:p w14:paraId="3D145290" w14:textId="77777777" w:rsidR="00A16F5A" w:rsidRDefault="00A16F5A" w:rsidP="00EB77E5"/>
    <w:p w14:paraId="4FB036E1" w14:textId="77777777" w:rsidR="00CC70A5" w:rsidRDefault="00A16F5A" w:rsidP="00EB77E5">
      <w:r>
        <w:t>Attacked, by player two this time! Player 2 defends.</w:t>
      </w:r>
    </w:p>
    <w:p w14:paraId="3636240A" w14:textId="77777777" w:rsidR="00A16F5A" w:rsidRDefault="00A16F5A" w:rsidP="00EB77E5"/>
    <w:tbl>
      <w:tblPr>
        <w:tblStyle w:val="TableGrid"/>
        <w:tblW w:w="0" w:type="auto"/>
        <w:tblLook w:val="04A0" w:firstRow="1" w:lastRow="0" w:firstColumn="1" w:lastColumn="0" w:noHBand="0" w:noVBand="1"/>
      </w:tblPr>
      <w:tblGrid>
        <w:gridCol w:w="1557"/>
        <w:gridCol w:w="1557"/>
        <w:gridCol w:w="1558"/>
      </w:tblGrid>
      <w:tr w:rsidR="00A16F5A" w14:paraId="4F7423DA" w14:textId="77777777" w:rsidTr="00A16F5A">
        <w:tc>
          <w:tcPr>
            <w:tcW w:w="1557" w:type="dxa"/>
          </w:tcPr>
          <w:p w14:paraId="5611665A" w14:textId="77777777" w:rsidR="00A16F5A" w:rsidRDefault="00A16F5A" w:rsidP="00EB77E5"/>
        </w:tc>
        <w:tc>
          <w:tcPr>
            <w:tcW w:w="1557" w:type="dxa"/>
          </w:tcPr>
          <w:p w14:paraId="749078E9" w14:textId="77777777" w:rsidR="00A16F5A" w:rsidRDefault="00A16F5A" w:rsidP="00EB77E5">
            <w:r>
              <w:t>Strategy A</w:t>
            </w:r>
          </w:p>
        </w:tc>
        <w:tc>
          <w:tcPr>
            <w:tcW w:w="1558" w:type="dxa"/>
          </w:tcPr>
          <w:p w14:paraId="657B8A43" w14:textId="77777777" w:rsidR="00A16F5A" w:rsidRDefault="00A16F5A" w:rsidP="00EB77E5">
            <w:r>
              <w:t>Strategy B</w:t>
            </w:r>
          </w:p>
        </w:tc>
      </w:tr>
      <w:tr w:rsidR="00A16F5A" w14:paraId="1A170261" w14:textId="77777777" w:rsidTr="00A16F5A">
        <w:tc>
          <w:tcPr>
            <w:tcW w:w="1557" w:type="dxa"/>
          </w:tcPr>
          <w:p w14:paraId="3590312C" w14:textId="77777777" w:rsidR="00A16F5A" w:rsidRDefault="00A16F5A" w:rsidP="00EB77E5">
            <w:r>
              <w:t>Player One</w:t>
            </w:r>
          </w:p>
        </w:tc>
        <w:tc>
          <w:tcPr>
            <w:tcW w:w="1557" w:type="dxa"/>
          </w:tcPr>
          <w:p w14:paraId="77BB29B1" w14:textId="77777777" w:rsidR="00A16F5A" w:rsidRDefault="00A16F5A" w:rsidP="00EB77E5">
            <w:proofErr w:type="gramStart"/>
            <w:r>
              <w:t>S(</w:t>
            </w:r>
            <w:proofErr w:type="gramEnd"/>
            <w:r>
              <w:t>0,0d,a)</w:t>
            </w:r>
          </w:p>
        </w:tc>
        <w:tc>
          <w:tcPr>
            <w:tcW w:w="1558" w:type="dxa"/>
          </w:tcPr>
          <w:p w14:paraId="623B5ACB" w14:textId="77777777" w:rsidR="00A16F5A" w:rsidRDefault="00A16F5A" w:rsidP="00EB77E5">
            <w:proofErr w:type="gramStart"/>
            <w:r>
              <w:t>S(</w:t>
            </w:r>
            <w:proofErr w:type="spellStart"/>
            <w:proofErr w:type="gramEnd"/>
            <w:r>
              <w:t>a,a,d,a</w:t>
            </w:r>
            <w:proofErr w:type="spellEnd"/>
            <w:r>
              <w:t>)</w:t>
            </w:r>
          </w:p>
        </w:tc>
      </w:tr>
      <w:tr w:rsidR="00A16F5A" w14:paraId="32EDCF3E" w14:textId="77777777" w:rsidTr="00A16F5A">
        <w:tc>
          <w:tcPr>
            <w:tcW w:w="1557" w:type="dxa"/>
          </w:tcPr>
          <w:p w14:paraId="7FC2F48A" w14:textId="77777777" w:rsidR="00A16F5A" w:rsidRDefault="00A16F5A" w:rsidP="00EB77E5">
            <w:r>
              <w:t>Player Two</w:t>
            </w:r>
          </w:p>
        </w:tc>
        <w:tc>
          <w:tcPr>
            <w:tcW w:w="1557" w:type="dxa"/>
          </w:tcPr>
          <w:p w14:paraId="752C3FE6" w14:textId="77777777" w:rsidR="00A16F5A" w:rsidRDefault="00A16F5A" w:rsidP="00EB77E5">
            <w:proofErr w:type="gramStart"/>
            <w:r>
              <w:t>S(</w:t>
            </w:r>
            <w:proofErr w:type="gramEnd"/>
            <w:r>
              <w:t>0,a,d,c)</w:t>
            </w:r>
          </w:p>
        </w:tc>
        <w:tc>
          <w:tcPr>
            <w:tcW w:w="1558" w:type="dxa"/>
          </w:tcPr>
          <w:p w14:paraId="3D9C5ECE" w14:textId="77777777" w:rsidR="00A16F5A" w:rsidRDefault="00A16F5A" w:rsidP="00EB77E5">
            <w:proofErr w:type="gramStart"/>
            <w:r>
              <w:t>S(</w:t>
            </w:r>
            <w:proofErr w:type="gramEnd"/>
            <w:r>
              <w:t>0,0,d,c)</w:t>
            </w:r>
          </w:p>
        </w:tc>
      </w:tr>
    </w:tbl>
    <w:p w14:paraId="68343F29" w14:textId="77777777" w:rsidR="00A16F5A" w:rsidRDefault="00A16F5A" w:rsidP="00EB77E5"/>
    <w:p w14:paraId="3767E63B" w14:textId="77777777" w:rsidR="00CC70A5" w:rsidRDefault="00A16F5A" w:rsidP="00EB77E5">
      <w:r>
        <w:t>Etc.</w:t>
      </w:r>
    </w:p>
    <w:p w14:paraId="27F83336" w14:textId="77777777" w:rsidR="00A16F5A" w:rsidRDefault="00A16F5A" w:rsidP="00EB77E5"/>
    <w:p w14:paraId="77D166EB" w14:textId="77777777" w:rsidR="00A16F5A" w:rsidRDefault="00A16F5A" w:rsidP="00EB77E5"/>
    <w:p w14:paraId="37665070" w14:textId="77777777" w:rsidR="00A16F5A" w:rsidRDefault="00A16F5A" w:rsidP="00EB77E5"/>
    <w:p w14:paraId="6B28B752" w14:textId="77777777" w:rsidR="00A16F5A" w:rsidRDefault="00A16F5A" w:rsidP="00EB77E5">
      <w:r>
        <w:t>Eventually we look at the last matrix, which is a sum of all the previous and assuming, for sake of space and sanity, the above matrix is the last matrix. If so, then Player One with Strategy</w:t>
      </w:r>
      <w:r w:rsidR="006B392F">
        <w:t xml:space="preserve"> </w:t>
      </w:r>
      <w:r>
        <w:t>B is the winner, it has the most attacks.</w:t>
      </w:r>
    </w:p>
    <w:p w14:paraId="140DAE71" w14:textId="77777777" w:rsidR="00A16F5A" w:rsidRDefault="00A16F5A" w:rsidP="00EB77E5"/>
    <w:p w14:paraId="6BE9DD05" w14:textId="77777777" w:rsidR="006A14CD" w:rsidRDefault="006A14CD" w:rsidP="006A14CD">
      <w:pPr>
        <w:pStyle w:val="Heading1"/>
      </w:pPr>
      <w:r>
        <w:t>SUBSUMPTION SCORE</w:t>
      </w:r>
    </w:p>
    <w:p w14:paraId="05D0FCF6" w14:textId="77777777" w:rsidR="006A14CD" w:rsidRDefault="006A14CD" w:rsidP="00EB77E5">
      <w:r>
        <w:t xml:space="preserve">We are trying to compare sequences to represent wins or losses in the overall game. </w:t>
      </w:r>
      <w:proofErr w:type="gramStart"/>
      <w:r>
        <w:t>If, for example, we have two players.</w:t>
      </w:r>
      <w:proofErr w:type="gramEnd"/>
      <w:r>
        <w:t xml:space="preserve"> One player scores a </w:t>
      </w:r>
      <w:proofErr w:type="gramStart"/>
      <w:r>
        <w:t>S(</w:t>
      </w:r>
      <w:proofErr w:type="spellStart"/>
      <w:proofErr w:type="gramEnd"/>
      <w:r>
        <w:t>a,a,a,b,b,c</w:t>
      </w:r>
      <w:proofErr w:type="spellEnd"/>
      <w:r>
        <w:t>) and the second player scores a S(</w:t>
      </w:r>
      <w:proofErr w:type="spellStart"/>
      <w:r>
        <w:t>b,b,b,a,c,d</w:t>
      </w:r>
      <w:proofErr w:type="spellEnd"/>
      <w:r>
        <w:t xml:space="preserve">) because a subsumes b which subsumes c, the first player has a higher </w:t>
      </w:r>
      <w:proofErr w:type="spellStart"/>
      <w:r>
        <w:t>subsumption</w:t>
      </w:r>
      <w:proofErr w:type="spellEnd"/>
      <w:r>
        <w:t xml:space="preserve"> score.</w:t>
      </w:r>
      <w:r>
        <w:br/>
      </w:r>
    </w:p>
    <w:p w14:paraId="3D850B76" w14:textId="77777777" w:rsidR="00CC70A5" w:rsidRDefault="006A14CD" w:rsidP="00A16F5A">
      <w:pPr>
        <w:pStyle w:val="Heading1"/>
      </w:pPr>
      <w:r>
        <w:t>PROBLEM IN DETAIL</w:t>
      </w:r>
      <w:r w:rsidR="00A16F5A">
        <w:br/>
      </w:r>
    </w:p>
    <w:p w14:paraId="34157A25" w14:textId="77777777" w:rsidR="00A16F5A" w:rsidRDefault="00A16F5A" w:rsidP="00EB77E5">
      <w:r>
        <w:t xml:space="preserve">Given a winning strategy of </w:t>
      </w:r>
      <m:oMath>
        <m:r>
          <m:rPr>
            <m:sty m:val="p"/>
          </m:rPr>
          <w:rPr>
            <w:rFonts w:ascii="Cambria Math" w:hAnsi="Cambria Math"/>
          </w:rPr>
          <m:t>Π</m:t>
        </m:r>
      </m:oMath>
      <w:r>
        <w:t xml:space="preserve">, where </w:t>
      </w:r>
      <m:oMath>
        <m:r>
          <m:rPr>
            <m:sty m:val="p"/>
          </m:rPr>
          <w:rPr>
            <w:rFonts w:ascii="Cambria Math" w:hAnsi="Cambria Math"/>
          </w:rPr>
          <m:t>Π</m:t>
        </m:r>
        <w:proofErr w:type="gramStart"/>
        <m:r>
          <w:rPr>
            <w:rFonts w:ascii="Cambria Math" w:hAnsi="Cambria Math"/>
          </w:rPr>
          <m:t xml:space="preserve">={ </m:t>
        </m:r>
        <w:proofErr w:type="gramEnd"/>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 for all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m:oMath>
        <m:r>
          <w:rPr>
            <w:rFonts w:ascii="Cambria Math" w:hAnsi="Cambria Math"/>
          </w:rPr>
          <m:t>∈</m:t>
        </m:r>
      </m:oMath>
      <w:r w:rsidR="006A14CD">
        <w:t xml:space="preserve"> G wh</w:t>
      </w:r>
      <w:r>
        <w:t xml:space="preserve">ere G is all the games playable, and n is the </w:t>
      </w:r>
      <w:r>
        <w:lastRenderedPageBreak/>
        <w:t xml:space="preserve">number of games played, and every game g is a matrix 2x2 Matrix M </w:t>
      </w:r>
      <w:r w:rsidR="00C6459C">
        <w:t xml:space="preserve">of S functions, and S contains a sequence of </w:t>
      </w:r>
      <w:proofErr w:type="spellStart"/>
      <w:r w:rsidR="00C6459C">
        <w:t>subsumption</w:t>
      </w:r>
      <w:proofErr w:type="spellEnd"/>
      <w:r w:rsidR="00C6459C">
        <w:t xml:space="preserve"> </w:t>
      </w:r>
      <w:proofErr w:type="spellStart"/>
      <w:r w:rsidR="00C6459C">
        <w:t>behaviors</w:t>
      </w:r>
      <w:proofErr w:type="spellEnd"/>
      <w:r w:rsidR="00C6459C">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6459C">
        <w:t xml:space="preserve"> </w:t>
      </w:r>
      <m:oMath>
        <m:r>
          <w:rPr>
            <w:rFonts w:ascii="Cambria Math" w:hAnsi="Cambria Math"/>
          </w:rPr>
          <m:t>∈</m:t>
        </m:r>
      </m:oMath>
      <w:r w:rsidR="00C6459C">
        <w:t xml:space="preserve"> A. A is complete set of all </w:t>
      </w:r>
      <w:proofErr w:type="spellStart"/>
      <w:r w:rsidR="00C6459C">
        <w:t>subsumption</w:t>
      </w:r>
      <w:proofErr w:type="spellEnd"/>
      <w:r w:rsidR="00C6459C">
        <w:t xml:space="preserve"> </w:t>
      </w:r>
      <w:proofErr w:type="spellStart"/>
      <w:r w:rsidR="00C6459C">
        <w:t>behaviors</w:t>
      </w:r>
      <w:proofErr w:type="spellEnd"/>
      <w:r w:rsidR="00C6459C">
        <w:t xml:space="preserve">. </w:t>
      </w:r>
    </w:p>
    <w:p w14:paraId="36FBB3D6" w14:textId="77777777" w:rsidR="00C6459C" w:rsidRDefault="00C6459C" w:rsidP="00EB77E5"/>
    <w:p w14:paraId="712EDCC6" w14:textId="77777777" w:rsidR="00C6459C" w:rsidRDefault="00C6459C" w:rsidP="00EB77E5">
      <w:proofErr w:type="gramStart"/>
      <w:r>
        <w:t>g</w:t>
      </w:r>
      <w:proofErr w:type="gramEnd"/>
      <w:r>
        <w:t xml:space="preserve"> is a winning game if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for all </w:t>
      </w:r>
    </w:p>
    <w:p w14:paraId="2DD89570" w14:textId="77777777" w:rsidR="00A16F5A" w:rsidRDefault="00C6459C" w:rsidP="00EB77E5">
      <w:r>
        <w:t xml:space="preserve">S </w:t>
      </w:r>
      <m:oMath>
        <m:r>
          <w:rPr>
            <w:rFonts w:ascii="Cambria Math" w:hAnsi="Cambria Math"/>
          </w:rPr>
          <m:t>∈</m:t>
        </m:r>
      </m:oMath>
      <w:r>
        <w:t xml:space="preserve"> G is strictly higher (has a higher </w:t>
      </w:r>
      <w:proofErr w:type="spellStart"/>
      <w:r>
        <w:t>subsumption</w:t>
      </w:r>
      <w:proofErr w:type="spellEnd"/>
      <w:r>
        <w:t xml:space="preserve"> score), than his/her opponent.</w:t>
      </w:r>
    </w:p>
    <w:p w14:paraId="68E9A6C0" w14:textId="77777777" w:rsidR="00C6459C" w:rsidRDefault="00C6459C" w:rsidP="00EB77E5"/>
    <w:p w14:paraId="66AF1560" w14:textId="77777777" w:rsidR="00C6459C" w:rsidRDefault="00C6459C" w:rsidP="00EB77E5">
      <w:r>
        <w:t xml:space="preserve">Strictly higher meaning given a score of </w:t>
      </w:r>
      <w:proofErr w:type="spellStart"/>
      <w:r>
        <w:t>subsumption</w:t>
      </w:r>
      <w:proofErr w:type="spellEnd"/>
      <w:r>
        <w:t xml:space="preserve"> </w:t>
      </w:r>
      <w:proofErr w:type="spellStart"/>
      <w:r>
        <w:t>behaviors</w:t>
      </w:r>
      <w:proofErr w:type="spellEnd"/>
      <w: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w:proofErr w:type="gramStart"/>
        <m:r>
          <w:rPr>
            <w:rFonts w:ascii="Cambria Math" w:hAnsi="Cambria Math"/>
          </w:rPr>
          <m:t>,…,</m:t>
        </m:r>
        <w:proofErr w:type="gramEn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for that game g,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t>)| &gt; |</w:t>
      </w:r>
      <m:oMath>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p>
    <w:p w14:paraId="65D3E6DA" w14:textId="77777777" w:rsidR="00C6459C" w:rsidRDefault="00C6459C" w:rsidP="00EB77E5"/>
    <w:p w14:paraId="0D4C3761" w14:textId="77777777" w:rsidR="00C6459C" w:rsidRDefault="00C6459C" w:rsidP="00EB77E5">
      <w:r>
        <w:t>Where S</w:t>
      </w:r>
      <w:r>
        <w:rPr>
          <w:vertAlign w:val="subscript"/>
        </w:rPr>
        <w:t>1</w:t>
      </w:r>
      <w:r>
        <w:t xml:space="preserve"> represents the first players final score for that cell and S</w:t>
      </w:r>
      <w:r>
        <w:rPr>
          <w:vertAlign w:val="subscript"/>
        </w:rPr>
        <w:t>2</w:t>
      </w:r>
      <w:r>
        <w:t xml:space="preserve"> the second player final score for that cell.</w:t>
      </w:r>
      <w:bookmarkStart w:id="0" w:name="_GoBack"/>
      <w:bookmarkEnd w:id="0"/>
    </w:p>
    <w:p w14:paraId="3FF53338" w14:textId="77777777" w:rsidR="00C6459C" w:rsidRDefault="00C6459C" w:rsidP="00EB77E5"/>
    <w:p w14:paraId="3CBAC0EA" w14:textId="77777777" w:rsidR="00C6459C" w:rsidRDefault="006B392F" w:rsidP="00EB77E5">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C6459C">
        <w:t xml:space="preserve"> </w:t>
      </w:r>
      <w:proofErr w:type="gramStart"/>
      <w:r w:rsidR="00C6459C">
        <w:t>is</w:t>
      </w:r>
      <w:proofErr w:type="gramEnd"/>
      <w:r w:rsidR="00C6459C">
        <w:t xml:space="preserve"> the </w:t>
      </w:r>
      <w:proofErr w:type="spellStart"/>
      <w:r w:rsidR="00C6459C">
        <w:t>subsumption</w:t>
      </w:r>
      <w:proofErr w:type="spellEnd"/>
      <w:r w:rsidR="00C6459C">
        <w:t xml:space="preserve"> score where for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oMath>
      <w:r w:rsidR="00C6459C">
        <w:t>, the greater the individual a’s, the greater the score.</w:t>
      </w:r>
      <w:r w:rsidR="00CA6E41">
        <w:t xml:space="preserve"> That is, the higher </w:t>
      </w:r>
      <w:proofErr w:type="gramStart"/>
      <w:r w:rsidR="00CA6E41">
        <w:t xml:space="preserve">in </w:t>
      </w:r>
      <w:r w:rsidR="00C6459C">
        <w:t xml:space="preserve"> the</w:t>
      </w:r>
      <w:proofErr w:type="gramEnd"/>
      <w:r w:rsidR="00C6459C">
        <w:t xml:space="preserve"> </w:t>
      </w:r>
      <w:proofErr w:type="spellStart"/>
      <w:r w:rsidR="00CA6E41">
        <w:t>subsumption</w:t>
      </w:r>
      <w:proofErr w:type="spellEnd"/>
      <w:r w:rsidR="00CA6E41">
        <w:t xml:space="preserve"> architecture of the player, the better their score: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oMath>
      <w:r w:rsidR="00CA6E41">
        <w:t>.</w:t>
      </w:r>
    </w:p>
    <w:p w14:paraId="6387951E" w14:textId="77777777" w:rsidR="00CA6E41" w:rsidRDefault="00CA6E41" w:rsidP="00EB77E5"/>
    <w:p w14:paraId="63707E02" w14:textId="77777777" w:rsidR="00CA6E41" w:rsidRPr="00CA6E41" w:rsidRDefault="006B392F" w:rsidP="00EB77E5">
      <m:oMathPara>
        <m:oMath>
          <m:sSup>
            <m:sSupPr>
              <m:ctrlPr>
                <w:rPr>
                  <w:rFonts w:ascii="Cambria Math" w:hAnsi="Cambria Math"/>
                  <w:i/>
                </w:rPr>
              </m:ctrlPr>
            </m:sSupPr>
            <m:e>
              <m:r>
                <w:rPr>
                  <w:rFonts w:ascii="Cambria Math" w:hAnsi="Cambria Math"/>
                </w:rPr>
                <m:t>K</m:t>
              </m:r>
            </m:e>
            <m:sup>
              <m:r>
                <w:rPr>
                  <w:rFonts w:ascii="Cambria Math" w:hAnsi="Cambria Math"/>
                </w:rPr>
                <m:t>0</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m:oMathPara>
    </w:p>
    <w:p w14:paraId="6D9EF1F5" w14:textId="77777777" w:rsidR="00CA6E41" w:rsidRPr="00CA6E41" w:rsidRDefault="006B392F" w:rsidP="00EB77E5">
      <m:oMathPara>
        <m:oMath>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m:oMathPara>
    </w:p>
    <w:p w14:paraId="05B53F0A" w14:textId="77777777" w:rsidR="00CA6E41" w:rsidRDefault="00CA6E41" w:rsidP="00EB77E5"/>
    <w:p w14:paraId="15402001" w14:textId="77777777" w:rsidR="00CA6E41" w:rsidRDefault="006B392F" w:rsidP="00EB77E5">
      <m:oMath>
        <m:sSup>
          <m:sSupPr>
            <m:ctrlPr>
              <w:rPr>
                <w:rFonts w:ascii="Cambria Math" w:hAnsi="Cambria Math"/>
                <w:i/>
              </w:rPr>
            </m:ctrlPr>
          </m:sSupPr>
          <m:e>
            <m:r>
              <w:rPr>
                <w:rFonts w:ascii="Cambria Math" w:hAnsi="Cambria Math"/>
              </w:rPr>
              <m:t>K</m:t>
            </m:r>
          </m:e>
          <m:sup>
            <m:r>
              <w:rPr>
                <w:rFonts w:ascii="Cambria Math" w:hAnsi="Cambria Math"/>
              </w:rPr>
              <m:t>0</m:t>
            </m:r>
          </m:sup>
        </m:sSup>
      </m:oMath>
      <w:r w:rsidR="00CA6E41">
        <w:t xml:space="preserve"> </w:t>
      </w:r>
      <w:proofErr w:type="gramStart"/>
      <w:r w:rsidR="00CA6E41">
        <w:t>and</w:t>
      </w:r>
      <w:proofErr w:type="gramEnd"/>
      <w:r w:rsidR="00CA6E41">
        <w:t xml:space="preserve"> </w:t>
      </w:r>
      <m:oMath>
        <m:sSup>
          <m:sSupPr>
            <m:ctrlPr>
              <w:rPr>
                <w:rFonts w:ascii="Cambria Math" w:hAnsi="Cambria Math"/>
                <w:i/>
              </w:rPr>
            </m:ctrlPr>
          </m:sSupPr>
          <m:e>
            <m:r>
              <w:rPr>
                <w:rFonts w:ascii="Cambria Math" w:hAnsi="Cambria Math"/>
              </w:rPr>
              <m:t>K</m:t>
            </m:r>
          </m:e>
          <m:sup>
            <m:r>
              <w:rPr>
                <w:rFonts w:ascii="Cambria Math" w:hAnsi="Cambria Math"/>
              </w:rPr>
              <m:t>1</m:t>
            </m:r>
          </m:sup>
        </m:sSup>
      </m:oMath>
      <w:r w:rsidR="00CA6E41">
        <w:t xml:space="preserve"> are uncommon S scores and if </w:t>
      </w:r>
      <m:oMath>
        <m:sSup>
          <m:sSupPr>
            <m:ctrlPr>
              <w:rPr>
                <w:rFonts w:ascii="Cambria Math" w:hAnsi="Cambria Math"/>
                <w:i/>
              </w:rPr>
            </m:ctrlPr>
          </m:sSupPr>
          <m:e>
            <m:r>
              <w:rPr>
                <w:rFonts w:ascii="Cambria Math" w:hAnsi="Cambria Math"/>
              </w:rPr>
              <m:t>K</m:t>
            </m:r>
          </m:e>
          <m:sup>
            <m:r>
              <w:rPr>
                <w:rFonts w:ascii="Cambria Math" w:hAnsi="Cambria Math"/>
              </w:rPr>
              <m:t>0</m:t>
            </m:r>
          </m:sup>
        </m:sSup>
        <m:r>
          <w:rPr>
            <w:rFonts w:ascii="Cambria Math" w:hAnsi="Cambria Math"/>
          </w:rPr>
          <m:t xml:space="preserve">&gt; </m:t>
        </m:r>
        <m:sSup>
          <m:sSupPr>
            <m:ctrlPr>
              <w:rPr>
                <w:rFonts w:ascii="Cambria Math" w:hAnsi="Cambria Math"/>
                <w:i/>
              </w:rPr>
            </m:ctrlPr>
          </m:sSupPr>
          <m:e>
            <m:r>
              <w:rPr>
                <w:rFonts w:ascii="Cambria Math" w:hAnsi="Cambria Math"/>
              </w:rPr>
              <m:t>K</m:t>
            </m:r>
          </m:e>
          <m:sup>
            <m:r>
              <w:rPr>
                <w:rFonts w:ascii="Cambria Math" w:hAnsi="Cambria Math"/>
              </w:rPr>
              <m:t>1</m:t>
            </m:r>
          </m:sup>
        </m:sSup>
      </m:oMath>
      <w:r w:rsidR="00CA6E41">
        <w:t xml:space="preserve">, then </w:t>
      </w:r>
      <m:oMath>
        <m:sSup>
          <m:sSupPr>
            <m:ctrlPr>
              <w:rPr>
                <w:rFonts w:ascii="Cambria Math" w:hAnsi="Cambria Math"/>
                <w:i/>
              </w:rPr>
            </m:ctrlPr>
          </m:sSupPr>
          <m:e>
            <m:r>
              <w:rPr>
                <w:rFonts w:ascii="Cambria Math" w:hAnsi="Cambria Math"/>
              </w:rPr>
              <m:t>K</m:t>
            </m:r>
          </m:e>
          <m:sup>
            <m:r>
              <w:rPr>
                <w:rFonts w:ascii="Cambria Math" w:hAnsi="Cambria Math"/>
              </w:rPr>
              <m:t>0</m:t>
            </m:r>
          </m:sup>
        </m:sSup>
      </m:oMath>
      <w:r w:rsidR="00CA6E41">
        <w:t xml:space="preserve"> win and vice versa. If they are equal then there is tie.</w:t>
      </w:r>
    </w:p>
    <w:p w14:paraId="581870C6" w14:textId="77777777" w:rsidR="00A16F5A" w:rsidRDefault="00A16F5A" w:rsidP="00EB77E5"/>
    <w:p w14:paraId="3CAB2E6D" w14:textId="77777777" w:rsidR="00934AB9" w:rsidRDefault="00934AB9" w:rsidP="00934AB9">
      <w:pPr>
        <w:pStyle w:val="Heading1"/>
      </w:pPr>
      <w:r>
        <w:t>DELTA SCORE</w:t>
      </w:r>
    </w:p>
    <w:p w14:paraId="0E20E4EA" w14:textId="77777777" w:rsidR="00934AB9" w:rsidRDefault="00934AB9" w:rsidP="00EB77E5">
      <w:r>
        <w:t xml:space="preserve">I propose a complete strategy can be met by the use of successive delta </w:t>
      </w:r>
      <w:proofErr w:type="gramStart"/>
      <m:oMath>
        <m:r>
          <m:rPr>
            <m:sty m:val="p"/>
          </m:rPr>
          <w:rPr>
            <w:rFonts w:ascii="Cambria Math" w:hAnsi="Cambria Math"/>
          </w:rPr>
          <m:t>Δ</m:t>
        </m:r>
      </m:oMath>
      <w:r>
        <w:t xml:space="preserve">  scores</w:t>
      </w:r>
      <w:proofErr w:type="gramEnd"/>
      <w:r>
        <w:t xml:space="preserve">. </w:t>
      </w:r>
    </w:p>
    <w:p w14:paraId="1EFAAC44" w14:textId="77777777" w:rsidR="00934AB9" w:rsidRDefault="00934AB9" w:rsidP="00EB77E5"/>
    <w:p w14:paraId="11AF7C94" w14:textId="77777777" w:rsidR="00934AB9" w:rsidRDefault="00934AB9" w:rsidP="00EB77E5">
      <w:r>
        <w:t xml:space="preserve">Where </w:t>
      </w:r>
      <m:oMath>
        <m:r>
          <w:rPr>
            <w:rFonts w:ascii="Cambria Math" w:hAnsi="Cambria Math"/>
          </w:rPr>
          <m:t xml:space="preserve">φ </m:t>
        </m:r>
      </m:oMath>
      <w:r>
        <w:t xml:space="preserve">is a strategy score, and </w:t>
      </w:r>
      <m:oMath>
        <m:r>
          <m:rPr>
            <m:sty m:val="p"/>
          </m:rPr>
          <w:rPr>
            <w:rFonts w:ascii="Cambria Math" w:hAnsi="Cambria Math"/>
          </w:rPr>
          <m:t>Ψ</m:t>
        </m:r>
      </m:oMath>
      <w:r>
        <w:t xml:space="preserve"> is the set of all strategy scores, with </w:t>
      </w:r>
      <m:oMath>
        <m:r>
          <w:rPr>
            <w:rFonts w:ascii="Cambria Math" w:hAnsi="Cambria Math"/>
          </w:rPr>
          <m:t xml:space="preserve">φ∈ </m:t>
        </m:r>
        <m:r>
          <m:rPr>
            <m:sty m:val="p"/>
          </m:rPr>
          <w:rPr>
            <w:rFonts w:ascii="Cambria Math" w:hAnsi="Cambria Math"/>
          </w:rPr>
          <m:t>Ψ</m:t>
        </m:r>
      </m:oMath>
      <w:r>
        <w:t xml:space="preserve"> then,</w:t>
      </w:r>
    </w:p>
    <w:p w14:paraId="144B055F" w14:textId="77777777" w:rsidR="00934AB9" w:rsidRDefault="00934AB9" w:rsidP="00EB77E5"/>
    <w:p w14:paraId="1D19CB8E" w14:textId="77777777" w:rsidR="00934AB9" w:rsidRDefault="006B392F" w:rsidP="00EB77E5">
      <m:oMath>
        <m:sSub>
          <m:sSubPr>
            <m:ctrlPr>
              <w:rPr>
                <w:rFonts w:ascii="Cambria Math" w:hAnsi="Cambria Math"/>
              </w:rPr>
            </m:ctrlPr>
          </m:sSubPr>
          <m:e>
            <m:r>
              <w:rPr>
                <w:rFonts w:ascii="Cambria Math" w:hAnsi="Cambria Math"/>
              </w:rPr>
              <m:t>∆</m:t>
            </m:r>
          </m:e>
          <m:sub>
            <m:r>
              <w:rPr>
                <w:rFonts w:ascii="Cambria Math" w:hAnsi="Cambria Math"/>
              </w:rPr>
              <m:t>0</m:t>
            </m:r>
          </m:sub>
        </m:sSub>
      </m:oMath>
      <w:r w:rsidR="00934AB9">
        <w:t xml:space="preserve"> </w:t>
      </w:r>
      <w:proofErr w:type="gramStart"/>
      <w:r w:rsidR="00934AB9">
        <w:t xml:space="preserve">= { </w:t>
      </w:r>
      <w:proofErr w:type="gramEnd"/>
      <m:oMath>
        <m:sSub>
          <m:sSubPr>
            <m:ctrlPr>
              <w:rPr>
                <w:rFonts w:ascii="Cambria Math" w:hAnsi="Cambria Math"/>
                <w:i/>
              </w:rPr>
            </m:ctrlPr>
          </m:sSubPr>
          <m:e>
            <m:r>
              <m:rPr>
                <m:sty m:val="p"/>
              </m:rPr>
              <w:rPr>
                <w:rFonts w:ascii="Cambria Math" w:hAnsi="Cambria Math"/>
              </w:rPr>
              <m:t xml:space="preserve">Ψ </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 xml:space="preserve">Ψ </m:t>
            </m:r>
          </m:e>
          <m:sub>
            <m:r>
              <w:rPr>
                <w:rFonts w:ascii="Cambria Math" w:hAnsi="Cambria Math"/>
              </w:rPr>
              <m:t>2</m:t>
            </m:r>
          </m:sub>
        </m:sSub>
      </m:oMath>
      <w:r w:rsidR="00934AB9">
        <w:t xml:space="preserve"> } where each </w:t>
      </w:r>
      <m:oMath>
        <m:r>
          <m:rPr>
            <m:sty m:val="p"/>
          </m:rPr>
          <w:rPr>
            <w:rFonts w:ascii="Cambria Math" w:hAnsi="Cambria Math"/>
          </w:rPr>
          <m:t>Ψ</m:t>
        </m:r>
      </m:oMath>
      <w:r w:rsidR="00934AB9">
        <w:t xml:space="preserve"> has n members.</w:t>
      </w:r>
    </w:p>
    <w:p w14:paraId="01A2C95A" w14:textId="77777777" w:rsidR="00934AB9" w:rsidRDefault="00934AB9" w:rsidP="00EB77E5"/>
    <w:p w14:paraId="5D132F1A" w14:textId="77777777" w:rsidR="00934AB9" w:rsidRDefault="00934AB9" w:rsidP="00EB77E5">
      <w:r>
        <w:t xml:space="preserve">The </w:t>
      </w:r>
      <m:oMath>
        <m:sSub>
          <m:sSubPr>
            <m:ctrlPr>
              <w:rPr>
                <w:rFonts w:ascii="Cambria Math" w:hAnsi="Cambria Math"/>
              </w:rPr>
            </m:ctrlPr>
          </m:sSubPr>
          <m:e>
            <m:r>
              <w:rPr>
                <w:rFonts w:ascii="Cambria Math" w:hAnsi="Cambria Math"/>
              </w:rPr>
              <m:t>∆</m:t>
            </m:r>
          </m:e>
          <m:sub>
            <m:r>
              <w:rPr>
                <w:rFonts w:ascii="Cambria Math" w:hAnsi="Cambria Math"/>
              </w:rPr>
              <m:t>0</m:t>
            </m:r>
          </m:sub>
        </m:sSub>
      </m:oMath>
      <w:r>
        <w:t xml:space="preserve"> score consists of the summation of multiple </w:t>
      </w:r>
      <w:proofErr w:type="spellStart"/>
      <w:r>
        <w:t>subsumption</w:t>
      </w:r>
      <w:proofErr w:type="spellEnd"/>
      <w:r>
        <w:t xml:space="preserve"> games.</w:t>
      </w:r>
    </w:p>
    <w:p w14:paraId="4402D522" w14:textId="77777777" w:rsidR="00934AB9" w:rsidRDefault="00934AB9" w:rsidP="00EB77E5"/>
    <w:p w14:paraId="3BB752BE" w14:textId="77777777" w:rsidR="00934AB9" w:rsidRDefault="006B392F" w:rsidP="006B392F">
      <w:pPr>
        <w:pStyle w:val="Heading1"/>
      </w:pPr>
      <w:r>
        <w:t>CONCLUSION</w:t>
      </w:r>
    </w:p>
    <w:p w14:paraId="02EE1141" w14:textId="77777777" w:rsidR="006B392F" w:rsidRDefault="006B392F" w:rsidP="00EB77E5">
      <w:r>
        <w:lastRenderedPageBreak/>
        <w:t xml:space="preserve">By using game theory we can skirt around some of the issues related to RTS games where the branching factor of the game tree is exceedingly complex. This paper presented a method of using a single solution via multiple outcomes to help mitigate these issues. </w:t>
      </w:r>
    </w:p>
    <w:p w14:paraId="02189002" w14:textId="77777777" w:rsidR="006A14CD" w:rsidRPr="00A140F0" w:rsidRDefault="00934AB9" w:rsidP="006A14CD">
      <w:r>
        <w:t xml:space="preserve"> </w:t>
      </w:r>
    </w:p>
    <w:p w14:paraId="03594259" w14:textId="77777777" w:rsidR="00A140F0" w:rsidRDefault="006B392F" w:rsidP="006B392F">
      <w:pPr>
        <w:pStyle w:val="Heading1"/>
      </w:pPr>
      <w:r>
        <w:t>BIBLIOGRAPHY</w:t>
      </w:r>
    </w:p>
    <w:p w14:paraId="1252FB7D" w14:textId="77777777" w:rsidR="006B392F" w:rsidRPr="00A140F0" w:rsidRDefault="006B392F" w:rsidP="00A140F0"/>
    <w:p w14:paraId="1486AE3D" w14:textId="77777777" w:rsidR="00683849" w:rsidRDefault="006B392F" w:rsidP="003548BF">
      <w:r>
        <w:t xml:space="preserve">Santiago </w:t>
      </w:r>
      <w:proofErr w:type="spellStart"/>
      <w:r>
        <w:t>Ontanon</w:t>
      </w:r>
      <w:proofErr w:type="spellEnd"/>
      <w:r>
        <w:t xml:space="preserve">, G. </w:t>
      </w:r>
      <w:proofErr w:type="spellStart"/>
      <w:r>
        <w:t>Synnaeve</w:t>
      </w:r>
      <w:proofErr w:type="spellEnd"/>
      <w:r>
        <w:t xml:space="preserve">, Alberto U, Florian </w:t>
      </w:r>
      <w:proofErr w:type="spellStart"/>
      <w:r>
        <w:t>Richoux</w:t>
      </w:r>
      <w:proofErr w:type="spellEnd"/>
      <w:r>
        <w:t xml:space="preserve">, David Churchill, Mike </w:t>
      </w:r>
      <w:proofErr w:type="spellStart"/>
      <w:r>
        <w:t>Preuss</w:t>
      </w:r>
      <w:proofErr w:type="spellEnd"/>
      <w:r>
        <w:t xml:space="preserve">. </w:t>
      </w:r>
      <w:proofErr w:type="gramStart"/>
      <w:r>
        <w:t>A Survey of Real-Time Strategy Game AI Research and Competition in StarCraft.</w:t>
      </w:r>
      <w:proofErr w:type="gramEnd"/>
      <w:r>
        <w:t xml:space="preserve">  </w:t>
      </w:r>
      <w:proofErr w:type="gramStart"/>
      <w:r>
        <w:t>IEEE Transactions on Computational Intelligence and AI in Games.</w:t>
      </w:r>
      <w:proofErr w:type="gramEnd"/>
      <w:r>
        <w:t xml:space="preserve"> IEEE Computational Intelligence Society, 2013, 5 (4) pp. 1-19.</w:t>
      </w:r>
    </w:p>
    <w:p w14:paraId="0DD70CED" w14:textId="77777777" w:rsidR="006B392F" w:rsidRDefault="006B392F" w:rsidP="003548BF"/>
    <w:p w14:paraId="0E17A91E" w14:textId="77777777" w:rsidR="006B392F" w:rsidRDefault="006B392F" w:rsidP="003548BF">
      <w:r>
        <w:t xml:space="preserve">Rodney A. Brooks. Elephants Don’t Play Chess. </w:t>
      </w:r>
      <w:proofErr w:type="gramStart"/>
      <w:r>
        <w:t>MIT Artificial Intelligence Laboratory, Cambridge MA 02139, USA.</w:t>
      </w:r>
      <w:proofErr w:type="gramEnd"/>
      <w:r>
        <w:t xml:space="preserve"> </w:t>
      </w:r>
    </w:p>
    <w:p w14:paraId="3CBFAAE5" w14:textId="77777777" w:rsidR="006B392F" w:rsidRDefault="006B392F" w:rsidP="003548BF"/>
    <w:p w14:paraId="200BDDDC" w14:textId="77777777" w:rsidR="006B392F" w:rsidRDefault="006B392F" w:rsidP="003548BF">
      <w:r>
        <w:t xml:space="preserve">Russell, </w:t>
      </w:r>
      <w:proofErr w:type="spellStart"/>
      <w:r>
        <w:t>Norvig</w:t>
      </w:r>
      <w:proofErr w:type="spellEnd"/>
      <w:r>
        <w:t>. Artificial Intelligence: A Modern Approach</w:t>
      </w:r>
    </w:p>
    <w:p w14:paraId="024B07CF" w14:textId="77777777" w:rsidR="006B392F" w:rsidRDefault="006B392F" w:rsidP="003548BF"/>
    <w:p w14:paraId="13773D3C" w14:textId="77777777" w:rsidR="006B392F" w:rsidRPr="003548BF" w:rsidRDefault="00EA57C2" w:rsidP="003548BF">
      <w:r>
        <w:t xml:space="preserve">Steven </w:t>
      </w:r>
      <w:proofErr w:type="spellStart"/>
      <w:r>
        <w:t>Tadelis</w:t>
      </w:r>
      <w:proofErr w:type="spellEnd"/>
      <w:r>
        <w:t>. Game Theory: An Introduction</w:t>
      </w:r>
    </w:p>
    <w:sectPr w:rsidR="006B392F"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592B0" w14:textId="77777777" w:rsidR="006B392F" w:rsidRDefault="006B392F">
      <w:r>
        <w:separator/>
      </w:r>
    </w:p>
  </w:endnote>
  <w:endnote w:type="continuationSeparator" w:id="0">
    <w:p w14:paraId="6F1409A2" w14:textId="77777777" w:rsidR="006B392F" w:rsidRDefault="006B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CE574" w14:textId="77777777" w:rsidR="006B392F" w:rsidRDefault="006B392F">
    <w:pPr>
      <w:pStyle w:val="Footer"/>
      <w:rPr>
        <w:rFonts w:ascii="Palatino" w:hAnsi="Palatino"/>
        <w:b w:val="0"/>
        <w:bCs/>
      </w:rPr>
    </w:pPr>
  </w:p>
  <w:p w14:paraId="3C1B5860" w14:textId="77777777" w:rsidR="006B392F" w:rsidRDefault="006B392F">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3AD05" w14:textId="77777777" w:rsidR="006B392F" w:rsidRDefault="006B392F">
    <w:pPr>
      <w:pStyle w:val="Footer"/>
      <w:framePr w:wrap="around" w:vAnchor="text" w:hAnchor="margin" w:xAlign="right" w:y="1"/>
      <w:rPr>
        <w:rStyle w:val="PageNumber"/>
      </w:rPr>
    </w:pPr>
  </w:p>
  <w:p w14:paraId="7BC14CBD" w14:textId="77777777" w:rsidR="006B392F" w:rsidRDefault="006B392F">
    <w:pPr>
      <w:pStyle w:val="Footer"/>
    </w:pPr>
  </w:p>
  <w:p w14:paraId="41A9F885" w14:textId="77777777" w:rsidR="006B392F" w:rsidRDefault="006B392F">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8EB025" w14:textId="77777777" w:rsidR="006B392F" w:rsidRDefault="006B392F">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8A56B" w14:textId="77777777" w:rsidR="006B392F" w:rsidRDefault="006B392F">
    <w:pPr>
      <w:pStyle w:val="Footer"/>
      <w:framePr w:wrap="around" w:vAnchor="text" w:hAnchor="margin" w:xAlign="right" w:y="1"/>
      <w:rPr>
        <w:rStyle w:val="PageNumber"/>
      </w:rPr>
    </w:pPr>
  </w:p>
  <w:p w14:paraId="2E3EE8B1" w14:textId="77777777" w:rsidR="006B392F" w:rsidRDefault="006B392F">
    <w:pPr>
      <w:pStyle w:val="Footer"/>
      <w:rPr>
        <w:rFonts w:ascii="Palatino" w:hAnsi="Palatino"/>
        <w:b w:val="0"/>
        <w:bCs/>
      </w:rPr>
    </w:pPr>
  </w:p>
  <w:p w14:paraId="3E719AA7" w14:textId="77777777" w:rsidR="006B392F" w:rsidRDefault="006B392F">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4E0A4" w14:textId="77777777" w:rsidR="006B392F" w:rsidRDefault="006B392F">
      <w:r>
        <w:separator/>
      </w:r>
    </w:p>
  </w:footnote>
  <w:footnote w:type="continuationSeparator" w:id="0">
    <w:p w14:paraId="2FC73CD7" w14:textId="77777777" w:rsidR="006B392F" w:rsidRDefault="006B392F">
      <w:r>
        <w:continuationSeparator/>
      </w:r>
    </w:p>
  </w:footnote>
  <w:footnote w:type="continuationNotice" w:id="1">
    <w:p w14:paraId="073B3C56" w14:textId="77777777" w:rsidR="006B392F" w:rsidRDefault="006B392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A1DD6" w14:textId="77777777" w:rsidR="006B392F" w:rsidRDefault="006B392F">
    <w:pPr>
      <w:pStyle w:val="Header"/>
    </w:pPr>
    <w:r>
      <w:rPr>
        <w:rStyle w:val="PageNumber"/>
      </w:rPr>
      <w:fldChar w:fldCharType="begin"/>
    </w:r>
    <w:r>
      <w:rPr>
        <w:rStyle w:val="PageNumber"/>
      </w:rPr>
      <w:instrText xml:space="preserve"> PAGE </w:instrText>
    </w:r>
    <w:r>
      <w:rPr>
        <w:rStyle w:val="PageNumber"/>
      </w:rPr>
      <w:fldChar w:fldCharType="separate"/>
    </w:r>
    <w:r w:rsidR="00204895">
      <w:rPr>
        <w:rStyle w:val="PageNumber"/>
        <w:noProof/>
      </w:rPr>
      <w:t>2</w:t>
    </w:r>
    <w:r>
      <w:rPr>
        <w:rStyle w:val="PageNumber"/>
      </w:rPr>
      <w:fldChar w:fldCharType="end"/>
    </w:r>
    <w:r>
      <w:tab/>
    </w:r>
    <w:r>
      <w:rPr>
        <w:i/>
        <w:iCs/>
      </w:rPr>
      <w:t>Place Conference Title, Location, and Dates Here</w:t>
    </w:r>
    <w:r>
      <w:tab/>
    </w:r>
  </w:p>
  <w:p w14:paraId="6B676465" w14:textId="77777777" w:rsidR="006B392F" w:rsidRDefault="006B392F">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2BEA0" w14:textId="77777777" w:rsidR="006B392F" w:rsidRDefault="006B392F">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204895">
      <w:rPr>
        <w:rStyle w:val="PageNumber"/>
        <w:noProof/>
      </w:rPr>
      <w:t>1</w:t>
    </w:r>
    <w:r>
      <w:rPr>
        <w:rStyle w:val="PageNumber"/>
      </w:rPr>
      <w:fldChar w:fldCharType="end"/>
    </w:r>
  </w:p>
  <w:p w14:paraId="0CB7FE88" w14:textId="77777777" w:rsidR="006B392F" w:rsidRDefault="006B39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47BD7" w14:textId="77777777" w:rsidR="006B392F" w:rsidRDefault="006B392F">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97FDA1F" w14:textId="77777777" w:rsidR="006B392F" w:rsidRDefault="006B392F">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CDE40" w14:textId="77777777" w:rsidR="006B392F" w:rsidRDefault="006B392F">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204895">
      <w:rPr>
        <w:rStyle w:val="PageNumber"/>
        <w:rFonts w:ascii="Palatino" w:hAnsi="Palatino"/>
        <w:noProof/>
      </w:rPr>
      <w:t>3</w:t>
    </w:r>
    <w:r>
      <w:rPr>
        <w:rStyle w:val="PageNumber"/>
        <w:rFonts w:ascii="Palatino" w:hAnsi="Palatino"/>
      </w:rPr>
      <w:fldChar w:fldCharType="end"/>
    </w:r>
  </w:p>
  <w:p w14:paraId="37071D9C" w14:textId="77777777" w:rsidR="006B392F" w:rsidRDefault="006B392F">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0234"/>
    <w:multiLevelType w:val="hybridMultilevel"/>
    <w:tmpl w:val="508A2A2C"/>
    <w:lvl w:ilvl="0" w:tplc="DC62442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3"/>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4"/>
  </w:num>
  <w:num w:numId="28">
    <w:abstractNumId w:val="9"/>
  </w:num>
  <w:num w:numId="29">
    <w:abstractNumId w:val="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E5"/>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04895"/>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A14CD"/>
    <w:rsid w:val="006B392F"/>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4AB9"/>
    <w:rsid w:val="00935AAB"/>
    <w:rsid w:val="00963287"/>
    <w:rsid w:val="00967EB4"/>
    <w:rsid w:val="00981ADB"/>
    <w:rsid w:val="00993892"/>
    <w:rsid w:val="009953B7"/>
    <w:rsid w:val="009A56B4"/>
    <w:rsid w:val="009B47A6"/>
    <w:rsid w:val="009C51BF"/>
    <w:rsid w:val="009D77C9"/>
    <w:rsid w:val="009E5984"/>
    <w:rsid w:val="009E6E59"/>
    <w:rsid w:val="00A014C7"/>
    <w:rsid w:val="00A1217C"/>
    <w:rsid w:val="00A140F0"/>
    <w:rsid w:val="00A16F5A"/>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6459C"/>
    <w:rsid w:val="00C74D94"/>
    <w:rsid w:val="00CA6E41"/>
    <w:rsid w:val="00CC70A5"/>
    <w:rsid w:val="00D00F1B"/>
    <w:rsid w:val="00D24DC5"/>
    <w:rsid w:val="00D450B9"/>
    <w:rsid w:val="00D475F9"/>
    <w:rsid w:val="00D966E0"/>
    <w:rsid w:val="00DA35D2"/>
    <w:rsid w:val="00DC3153"/>
    <w:rsid w:val="00E41B0E"/>
    <w:rsid w:val="00E60189"/>
    <w:rsid w:val="00E805B8"/>
    <w:rsid w:val="00EA57C2"/>
    <w:rsid w:val="00EA5E2F"/>
    <w:rsid w:val="00EB35EA"/>
    <w:rsid w:val="00EB45D4"/>
    <w:rsid w:val="00EB6A30"/>
    <w:rsid w:val="00EB77E5"/>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2DA1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A16F5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 w:type="character" w:styleId="PlaceholderText">
    <w:name w:val="Placeholder Text"/>
    <w:basedOn w:val="DefaultParagraphFont"/>
    <w:uiPriority w:val="99"/>
    <w:semiHidden/>
    <w:rsid w:val="00A16F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60</TotalTime>
  <Pages>3</Pages>
  <Words>1145</Words>
  <Characters>6530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3</cp:revision>
  <cp:lastPrinted>2004-05-14T15:01:00Z</cp:lastPrinted>
  <dcterms:created xsi:type="dcterms:W3CDTF">2016-05-19T23:46:00Z</dcterms:created>
  <dcterms:modified xsi:type="dcterms:W3CDTF">2016-05-21T03:08:00Z</dcterms:modified>
</cp:coreProperties>
</file>